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00281621"/>
        <w:docPartObj>
          <w:docPartGallery w:val="Cover Pages"/>
          <w:docPartUnique/>
        </w:docPartObj>
      </w:sdtPr>
      <w:sdtContent>
        <w:p w14:paraId="2AEDC242" w14:textId="78E5CBEF" w:rsidR="0095270A" w:rsidRDefault="0095270A">
          <w:r>
            <w:rPr>
              <w:noProof/>
            </w:rPr>
            <mc:AlternateContent>
              <mc:Choice Requires="wps">
                <w:drawing>
                  <wp:anchor distT="0" distB="0" distL="114300" distR="114300" simplePos="0" relativeHeight="251661312" behindDoc="0" locked="0" layoutInCell="1" allowOverlap="1" wp14:anchorId="7E42150C" wp14:editId="7491D332">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3634C0E6" w14:textId="03679219" w:rsidR="0095270A" w:rsidRDefault="00C160D4">
                                    <w:pPr>
                                      <w:pStyle w:val="NoSpacing"/>
                                      <w:spacing w:after="480"/>
                                      <w:rPr>
                                        <w:i/>
                                        <w:color w:val="262626" w:themeColor="text1" w:themeTint="D9"/>
                                        <w:sz w:val="32"/>
                                        <w:szCs w:val="32"/>
                                      </w:rPr>
                                    </w:pPr>
                                    <w:r>
                                      <w:rPr>
                                        <w:i/>
                                        <w:color w:val="262626" w:themeColor="text1" w:themeTint="D9"/>
                                        <w:sz w:val="32"/>
                                        <w:szCs w:val="32"/>
                                      </w:rPr>
                                      <w:t>Morgan Hardin</w:t>
                                    </w:r>
                                  </w:p>
                                </w:sdtContent>
                              </w:sdt>
                              <w:p w14:paraId="20D8F72C" w14:textId="2FDFC8E6" w:rsidR="0095270A" w:rsidRDefault="0095270A">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C160D4">
                                      <w:rPr>
                                        <w:i/>
                                        <w:color w:val="262626" w:themeColor="text1" w:themeTint="D9"/>
                                        <w:sz w:val="26"/>
                                        <w:szCs w:val="26"/>
                                      </w:rPr>
                                      <w:t>Dr. Johnson</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00C160D4">
                                      <w:rPr>
                                        <w:i/>
                                        <w:color w:val="262626" w:themeColor="text1" w:themeTint="D9"/>
                                        <w:sz w:val="26"/>
                                        <w:szCs w:val="26"/>
                                      </w:rPr>
                                      <w:t>CS-330 Algorithms</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7E42150C" id="_x0000_t202" coordsize="21600,21600" o:spt="202" path="m,l,21600r21600,l21600,xe">
                    <v:stroke joinstyle="miter"/>
                    <v:path gradientshapeok="t" o:connecttype="rect"/>
                  </v:shapetype>
                  <v:shape id="Text Box 36" o:spid="_x0000_s1026" type="#_x0000_t202" alt="Title: Title and subtitle" style="position:absolute;left:0;text-align:left;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3634C0E6" w14:textId="03679219" w:rsidR="0095270A" w:rsidRDefault="00C160D4">
                              <w:pPr>
                                <w:pStyle w:val="NoSpacing"/>
                                <w:spacing w:after="480"/>
                                <w:rPr>
                                  <w:i/>
                                  <w:color w:val="262626" w:themeColor="text1" w:themeTint="D9"/>
                                  <w:sz w:val="32"/>
                                  <w:szCs w:val="32"/>
                                </w:rPr>
                              </w:pPr>
                              <w:r>
                                <w:rPr>
                                  <w:i/>
                                  <w:color w:val="262626" w:themeColor="text1" w:themeTint="D9"/>
                                  <w:sz w:val="32"/>
                                  <w:szCs w:val="32"/>
                                </w:rPr>
                                <w:t>Morgan Hardin</w:t>
                              </w:r>
                            </w:p>
                          </w:sdtContent>
                        </w:sdt>
                        <w:p w14:paraId="20D8F72C" w14:textId="2FDFC8E6" w:rsidR="0095270A" w:rsidRDefault="0095270A">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C160D4">
                                <w:rPr>
                                  <w:i/>
                                  <w:color w:val="262626" w:themeColor="text1" w:themeTint="D9"/>
                                  <w:sz w:val="26"/>
                                  <w:szCs w:val="26"/>
                                </w:rPr>
                                <w:t>Dr. Johnson</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00C160D4">
                                <w:rPr>
                                  <w:i/>
                                  <w:color w:val="262626" w:themeColor="text1" w:themeTint="D9"/>
                                  <w:sz w:val="26"/>
                                  <w:szCs w:val="26"/>
                                </w:rPr>
                                <w:t>CS-330 Algorithms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3556BFDB" wp14:editId="69B8A5C8">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2116CE26"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p>
        <w:p w14:paraId="1C355DC6" w14:textId="22CD86AA" w:rsidR="0095270A" w:rsidRDefault="0095270A">
          <w:pPr>
            <w:suppressAutoHyphens w:val="0"/>
          </w:pPr>
          <w:r>
            <w:rPr>
              <w:noProof/>
            </w:rPr>
            <mc:AlternateContent>
              <mc:Choice Requires="wps">
                <w:drawing>
                  <wp:anchor distT="0" distB="0" distL="114300" distR="114300" simplePos="0" relativeHeight="251659264" behindDoc="0" locked="0" layoutInCell="1" allowOverlap="1" wp14:anchorId="2C7F6FE5" wp14:editId="3B22CB14">
                    <wp:simplePos x="0" y="0"/>
                    <wp:positionH relativeFrom="page">
                      <wp:posOffset>0</wp:posOffset>
                    </wp:positionH>
                    <wp:positionV relativeFrom="page">
                      <wp:posOffset>2487706</wp:posOffset>
                    </wp:positionV>
                    <wp:extent cx="5534025" cy="5368065"/>
                    <wp:effectExtent l="0" t="0" r="3810" b="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5368065"/>
                            </a:xfrm>
                            <a:prstGeom prst="rect">
                              <a:avLst/>
                            </a:prstGeom>
                            <a:noFill/>
                            <a:ln w="6350">
                              <a:noFill/>
                            </a:ln>
                          </wps:spPr>
                          <wps:txbx>
                            <w:txbxContent>
                              <w:sdt>
                                <w:sdtPr>
                                  <w:rPr>
                                    <w:rFonts w:asciiTheme="majorHAnsi" w:hAnsiTheme="majorHAnsi"/>
                                    <w:i/>
                                    <w:caps/>
                                    <w:color w:val="262626" w:themeColor="text1" w:themeTint="D9"/>
                                    <w:sz w:val="40"/>
                                    <w:szCs w:val="4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11310072" w14:textId="1A8C6916" w:rsidR="0095270A" w:rsidRPr="0066051A" w:rsidRDefault="0095270A">
                                    <w:pPr>
                                      <w:pStyle w:val="NoSpacing"/>
                                      <w:spacing w:after="900"/>
                                      <w:rPr>
                                        <w:rFonts w:asciiTheme="majorHAnsi" w:hAnsiTheme="majorHAnsi"/>
                                        <w:i/>
                                        <w:caps/>
                                        <w:color w:val="262626" w:themeColor="text1" w:themeTint="D9"/>
                                        <w:sz w:val="40"/>
                                        <w:szCs w:val="40"/>
                                      </w:rPr>
                                    </w:pPr>
                                    <w:r w:rsidRPr="0066051A">
                                      <w:rPr>
                                        <w:rFonts w:asciiTheme="majorHAnsi" w:hAnsiTheme="majorHAnsi"/>
                                        <w:i/>
                                        <w:caps/>
                                        <w:color w:val="262626" w:themeColor="text1" w:themeTint="D9"/>
                                        <w:sz w:val="40"/>
                                        <w:szCs w:val="40"/>
                                      </w:rPr>
                                      <w:t xml:space="preserve">Algorithm Unique Integers </w:t>
                                    </w:r>
                                    <w:r w:rsidR="0066051A">
                                      <w:rPr>
                                        <w:rFonts w:asciiTheme="majorHAnsi" w:hAnsiTheme="majorHAnsi"/>
                                        <w:i/>
                                        <w:caps/>
                                        <w:color w:val="262626" w:themeColor="text1" w:themeTint="D9"/>
                                        <w:sz w:val="40"/>
                                        <w:szCs w:val="40"/>
                                      </w:rPr>
                                      <w:t xml:space="preserve">                       </w:t>
                                    </w:r>
                                    <w:r w:rsidRPr="0066051A">
                                      <w:rPr>
                                        <w:rFonts w:asciiTheme="majorHAnsi" w:hAnsiTheme="majorHAnsi"/>
                                        <w:i/>
                                        <w:caps/>
                                        <w:color w:val="262626" w:themeColor="text1" w:themeTint="D9"/>
                                        <w:sz w:val="40"/>
                                        <w:szCs w:val="40"/>
                                      </w:rPr>
                                      <w:t>and Sorting report</w:t>
                                    </w:r>
                                  </w:p>
                                </w:sdtContent>
                              </w:sdt>
                              <w:sdt>
                                <w:sdtPr>
                                  <w:rPr>
                                    <w:color w:val="262626" w:themeColor="text1" w:themeTint="D9"/>
                                    <w:sz w:val="28"/>
                                    <w:szCs w:val="28"/>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1FEAD39B" w14:textId="14E3D3A8" w:rsidR="0095270A" w:rsidRPr="0066051A" w:rsidRDefault="0095270A">
                                    <w:pPr>
                                      <w:pStyle w:val="NoSpacing"/>
                                      <w:rPr>
                                        <w:i/>
                                        <w:color w:val="262626" w:themeColor="text1" w:themeTint="D9"/>
                                        <w:sz w:val="28"/>
                                        <w:szCs w:val="28"/>
                                      </w:rPr>
                                    </w:pPr>
                                    <w:r w:rsidRPr="0066051A">
                                      <w:rPr>
                                        <w:color w:val="262626" w:themeColor="text1" w:themeTint="D9"/>
                                        <w:sz w:val="28"/>
                                        <w:szCs w:val="28"/>
                                      </w:rPr>
                                      <w:t xml:space="preserve">This report shows the theoretical and empirical analysis of </w:t>
                                    </w:r>
                                    <w:r w:rsidR="007B41DB" w:rsidRPr="0066051A">
                                      <w:rPr>
                                        <w:color w:val="262626" w:themeColor="text1" w:themeTint="D9"/>
                                        <w:sz w:val="28"/>
                                        <w:szCs w:val="28"/>
                                      </w:rPr>
                                      <w:t xml:space="preserve">code that produces </w:t>
                                    </w:r>
                                    <w:r w:rsidR="00C160D4" w:rsidRPr="0066051A">
                                      <w:rPr>
                                        <w:color w:val="262626" w:themeColor="text1" w:themeTint="D9"/>
                                        <w:sz w:val="28"/>
                                        <w:szCs w:val="28"/>
                                      </w:rPr>
                                      <w:t xml:space="preserve">n </w:t>
                                    </w:r>
                                    <w:r w:rsidR="007B41DB" w:rsidRPr="0066051A">
                                      <w:rPr>
                                        <w:color w:val="262626" w:themeColor="text1" w:themeTint="D9"/>
                                        <w:sz w:val="28"/>
                                        <w:szCs w:val="28"/>
                                      </w:rPr>
                                      <w:t>unique integer</w:t>
                                    </w:r>
                                    <w:r w:rsidR="00C160D4" w:rsidRPr="0066051A">
                                      <w:rPr>
                                        <w:color w:val="262626" w:themeColor="text1" w:themeTint="D9"/>
                                        <w:sz w:val="28"/>
                                        <w:szCs w:val="28"/>
                                      </w:rPr>
                                      <w:t>s</w:t>
                                    </w:r>
                                    <w:r w:rsidR="007B41DB" w:rsidRPr="0066051A">
                                      <w:rPr>
                                        <w:color w:val="262626" w:themeColor="text1" w:themeTint="D9"/>
                                        <w:sz w:val="28"/>
                                        <w:szCs w:val="28"/>
                                      </w:rPr>
                                      <w:t xml:space="preserve"> and </w:t>
                                    </w:r>
                                    <w:r w:rsidR="00C160D4" w:rsidRPr="0066051A">
                                      <w:rPr>
                                        <w:color w:val="262626" w:themeColor="text1" w:themeTint="D9"/>
                                        <w:sz w:val="28"/>
                                        <w:szCs w:val="28"/>
                                      </w:rPr>
                                      <w:t>sorts them using merge sort and again using insertion sort.</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2C7F6FE5" id="Text Box 38" o:spid="_x0000_s1027" type="#_x0000_t202" alt="Title: Title and subtitle" style="position:absolute;left:0;text-align:left;margin-left:0;margin-top:195.9pt;width:435.75pt;height:422.7pt;z-index:251659264;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" filled="f" stroked="f" strokeweight=".5pt">
                    <v:textbox inset="93.6pt,,0">
                      <w:txbxContent>
                        <w:sdt>
                          <w:sdtPr>
                            <w:rPr>
                              <w:rFonts w:asciiTheme="majorHAnsi" w:hAnsiTheme="majorHAnsi"/>
                              <w:i/>
                              <w:caps/>
                              <w:color w:val="262626" w:themeColor="text1" w:themeTint="D9"/>
                              <w:sz w:val="40"/>
                              <w:szCs w:val="4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11310072" w14:textId="1A8C6916" w:rsidR="0095270A" w:rsidRPr="0066051A" w:rsidRDefault="0095270A">
                              <w:pPr>
                                <w:pStyle w:val="NoSpacing"/>
                                <w:spacing w:after="900"/>
                                <w:rPr>
                                  <w:rFonts w:asciiTheme="majorHAnsi" w:hAnsiTheme="majorHAnsi"/>
                                  <w:i/>
                                  <w:caps/>
                                  <w:color w:val="262626" w:themeColor="text1" w:themeTint="D9"/>
                                  <w:sz w:val="40"/>
                                  <w:szCs w:val="40"/>
                                </w:rPr>
                              </w:pPr>
                              <w:r w:rsidRPr="0066051A">
                                <w:rPr>
                                  <w:rFonts w:asciiTheme="majorHAnsi" w:hAnsiTheme="majorHAnsi"/>
                                  <w:i/>
                                  <w:caps/>
                                  <w:color w:val="262626" w:themeColor="text1" w:themeTint="D9"/>
                                  <w:sz w:val="40"/>
                                  <w:szCs w:val="40"/>
                                </w:rPr>
                                <w:t xml:space="preserve">Algorithm Unique Integers </w:t>
                              </w:r>
                              <w:r w:rsidR="0066051A">
                                <w:rPr>
                                  <w:rFonts w:asciiTheme="majorHAnsi" w:hAnsiTheme="majorHAnsi"/>
                                  <w:i/>
                                  <w:caps/>
                                  <w:color w:val="262626" w:themeColor="text1" w:themeTint="D9"/>
                                  <w:sz w:val="40"/>
                                  <w:szCs w:val="40"/>
                                </w:rPr>
                                <w:t xml:space="preserve">                       </w:t>
                              </w:r>
                              <w:r w:rsidRPr="0066051A">
                                <w:rPr>
                                  <w:rFonts w:asciiTheme="majorHAnsi" w:hAnsiTheme="majorHAnsi"/>
                                  <w:i/>
                                  <w:caps/>
                                  <w:color w:val="262626" w:themeColor="text1" w:themeTint="D9"/>
                                  <w:sz w:val="40"/>
                                  <w:szCs w:val="40"/>
                                </w:rPr>
                                <w:t>and Sorting report</w:t>
                              </w:r>
                            </w:p>
                          </w:sdtContent>
                        </w:sdt>
                        <w:sdt>
                          <w:sdtPr>
                            <w:rPr>
                              <w:color w:val="262626" w:themeColor="text1" w:themeTint="D9"/>
                              <w:sz w:val="28"/>
                              <w:szCs w:val="28"/>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1FEAD39B" w14:textId="14E3D3A8" w:rsidR="0095270A" w:rsidRPr="0066051A" w:rsidRDefault="0095270A">
                              <w:pPr>
                                <w:pStyle w:val="NoSpacing"/>
                                <w:rPr>
                                  <w:i/>
                                  <w:color w:val="262626" w:themeColor="text1" w:themeTint="D9"/>
                                  <w:sz w:val="28"/>
                                  <w:szCs w:val="28"/>
                                </w:rPr>
                              </w:pPr>
                              <w:r w:rsidRPr="0066051A">
                                <w:rPr>
                                  <w:color w:val="262626" w:themeColor="text1" w:themeTint="D9"/>
                                  <w:sz w:val="28"/>
                                  <w:szCs w:val="28"/>
                                </w:rPr>
                                <w:t xml:space="preserve">This report shows the theoretical and empirical analysis of </w:t>
                              </w:r>
                              <w:r w:rsidR="007B41DB" w:rsidRPr="0066051A">
                                <w:rPr>
                                  <w:color w:val="262626" w:themeColor="text1" w:themeTint="D9"/>
                                  <w:sz w:val="28"/>
                                  <w:szCs w:val="28"/>
                                </w:rPr>
                                <w:t xml:space="preserve">code that produces </w:t>
                              </w:r>
                              <w:r w:rsidR="00C160D4" w:rsidRPr="0066051A">
                                <w:rPr>
                                  <w:color w:val="262626" w:themeColor="text1" w:themeTint="D9"/>
                                  <w:sz w:val="28"/>
                                  <w:szCs w:val="28"/>
                                </w:rPr>
                                <w:t xml:space="preserve">n </w:t>
                              </w:r>
                              <w:r w:rsidR="007B41DB" w:rsidRPr="0066051A">
                                <w:rPr>
                                  <w:color w:val="262626" w:themeColor="text1" w:themeTint="D9"/>
                                  <w:sz w:val="28"/>
                                  <w:szCs w:val="28"/>
                                </w:rPr>
                                <w:t>unique integer</w:t>
                              </w:r>
                              <w:r w:rsidR="00C160D4" w:rsidRPr="0066051A">
                                <w:rPr>
                                  <w:color w:val="262626" w:themeColor="text1" w:themeTint="D9"/>
                                  <w:sz w:val="28"/>
                                  <w:szCs w:val="28"/>
                                </w:rPr>
                                <w:t>s</w:t>
                              </w:r>
                              <w:r w:rsidR="007B41DB" w:rsidRPr="0066051A">
                                <w:rPr>
                                  <w:color w:val="262626" w:themeColor="text1" w:themeTint="D9"/>
                                  <w:sz w:val="28"/>
                                  <w:szCs w:val="28"/>
                                </w:rPr>
                                <w:t xml:space="preserve"> and </w:t>
                              </w:r>
                              <w:r w:rsidR="00C160D4" w:rsidRPr="0066051A">
                                <w:rPr>
                                  <w:color w:val="262626" w:themeColor="text1" w:themeTint="D9"/>
                                  <w:sz w:val="28"/>
                                  <w:szCs w:val="28"/>
                                </w:rPr>
                                <w:t>sorts them using merge sort and again using insertion sort.</w:t>
                              </w:r>
                            </w:p>
                          </w:sdtContent>
                        </w:sdt>
                      </w:txbxContent>
                    </v:textbox>
                    <w10:wrap anchorx="page" anchory="page"/>
                  </v:shape>
                </w:pict>
              </mc:Fallback>
            </mc:AlternateContent>
          </w:r>
          <w:r>
            <w:br w:type="page"/>
          </w:r>
        </w:p>
      </w:sdtContent>
    </w:sdt>
    <w:p w14:paraId="6DF4DBCE" w14:textId="31921DBA" w:rsidR="008A6FDF" w:rsidRDefault="00663A1B" w:rsidP="008A6FDF">
      <w:r>
        <w:lastRenderedPageBreak/>
        <w:t xml:space="preserve">The original algorithm takes an inputted </w:t>
      </w:r>
      <w:r w:rsidR="00CF4D2C">
        <w:t xml:space="preserve">empty array and integer and produces randomly generated numbers and puts them in the array. It checks to see if a number is duplicated, and if so, it generates another number </w:t>
      </w:r>
      <w:r w:rsidR="00073661">
        <w:t xml:space="preserve">into that index. This ensures that each element in the array is unique and not duplicated. </w:t>
      </w:r>
      <w:r w:rsidR="003B7F9D">
        <w:t>To</w:t>
      </w:r>
      <w:r w:rsidR="0045327B">
        <w:t xml:space="preserve"> </w:t>
      </w:r>
      <w:r w:rsidR="003B7F9D">
        <w:t>create</w:t>
      </w:r>
      <w:r w:rsidR="0045327B">
        <w:t xml:space="preserve"> the random numbers, </w:t>
      </w:r>
      <w:r w:rsidR="001F48A0">
        <w:t>the Random function is used to g</w:t>
      </w:r>
      <w:r w:rsidR="003B7F9D">
        <w:t>enerate</w:t>
      </w:r>
      <w:r w:rsidR="00B20734">
        <w:t xml:space="preserve"> an integer between the inputted integer n and n</w:t>
      </w:r>
      <w:r w:rsidR="00B20734" w:rsidRPr="00B20734">
        <w:rPr>
          <w:vertAlign w:val="superscript"/>
        </w:rPr>
        <w:t>3</w:t>
      </w:r>
      <w:r w:rsidR="00B20734">
        <w:t xml:space="preserve">. </w:t>
      </w:r>
      <w:r w:rsidR="001E2D0D">
        <w:t xml:space="preserve">It then </w:t>
      </w:r>
      <w:r w:rsidR="008F02CE">
        <w:t xml:space="preserve">loops through every element in the array and checks if the randomly generated integer is already in the array. If it isn’t, it will be </w:t>
      </w:r>
      <w:r w:rsidR="00FE7624">
        <w:t xml:space="preserve">put in the next null index. If it is, then it is labeled as a duplicate and the loop </w:t>
      </w:r>
      <w:r w:rsidR="002228F2">
        <w:t>starts over with a new generate number.</w:t>
      </w:r>
    </w:p>
    <w:p w14:paraId="4D8B3273" w14:textId="3EFB458E" w:rsidR="002228F2" w:rsidRDefault="00286AA0" w:rsidP="008A6FDF">
      <w:r>
        <w:t xml:space="preserve">For this original algorithm, </w:t>
      </w:r>
      <w:r w:rsidR="00502FCF">
        <w:t xml:space="preserve">there are two nested while loops, two if statements, and </w:t>
      </w:r>
      <w:r w:rsidR="00AA521A">
        <w:t>1 basic operation to co</w:t>
      </w:r>
      <w:r w:rsidR="00FB1B96">
        <w:t>mpare</w:t>
      </w:r>
      <w:r w:rsidR="00CF703E">
        <w:t xml:space="preserve"> </w:t>
      </w:r>
      <w:r w:rsidR="00E406C6">
        <w:t xml:space="preserve">indexes. </w:t>
      </w:r>
      <w:r w:rsidR="00A714D9">
        <w:t>This means that the formula would be:</w:t>
      </w:r>
    </w:p>
    <w:p w14:paraId="48A82E01" w14:textId="0F3B471C" w:rsidR="00A714D9" w:rsidRPr="00D56CF4" w:rsidRDefault="00DC0C87" w:rsidP="00D40E5B">
      <w:pPr>
        <w:ind w:firstLine="0"/>
      </w:pPr>
      <m:oMathPara>
        <m:oMathParaPr>
          <m:jc m:val="center"/>
        </m:oMathParaPr>
        <m:oMath>
          <m:nary>
            <m:naryPr>
              <m:chr m:val="∑"/>
              <m:grow m:val="1"/>
              <m:ctrlPr>
                <w:rPr>
                  <w:rFonts w:ascii="Cambria Math" w:hAnsi="Cambria Math"/>
                </w:rPr>
              </m:ctrlPr>
            </m:naryPr>
            <m:sub>
              <m:r>
                <w:rPr>
                  <w:rFonts w:ascii="Cambria Math" w:eastAsia="Cambria Math" w:hAnsi="Cambria Math" w:cs="Cambria Math"/>
                </w:rPr>
                <m:t>i=0</m:t>
              </m:r>
            </m:sub>
            <m:sup>
              <m:r>
                <w:rPr>
                  <w:rFonts w:ascii="Cambria Math" w:eastAsia="Cambria Math" w:hAnsi="Cambria Math" w:cs="Cambria Math"/>
                </w:rPr>
                <m:t>n-1</m:t>
              </m:r>
            </m:sup>
            <m:e>
              <m:nary>
                <m:naryPr>
                  <m:chr m:val="∑"/>
                  <m:grow m:val="1"/>
                  <m:ctrlPr>
                    <w:rPr>
                      <w:rFonts w:ascii="Cambria Math" w:hAnsi="Cambria Math"/>
                    </w:rPr>
                  </m:ctrlPr>
                </m:naryPr>
                <m:sub>
                  <m:r>
                    <w:rPr>
                      <w:rFonts w:ascii="Cambria Math" w:eastAsia="Cambria Math" w:hAnsi="Cambria Math" w:cs="Cambria Math"/>
                    </w:rPr>
                    <m:t>j=0</m:t>
                  </m:r>
                </m:sub>
                <m:sup>
                  <m:r>
                    <w:rPr>
                      <w:rFonts w:ascii="Cambria Math" w:eastAsia="Cambria Math" w:hAnsi="Cambria Math" w:cs="Cambria Math"/>
                    </w:rPr>
                    <m:t>n-1</m:t>
                  </m:r>
                </m:sup>
                <m:e>
                  <m:d>
                    <m:dPr>
                      <m:ctrlPr>
                        <w:rPr>
                          <w:rFonts w:ascii="Cambria Math" w:hAnsi="Cambria Math"/>
                        </w:rPr>
                      </m:ctrlPr>
                    </m:dPr>
                    <m:e>
                      <m:r>
                        <m:rPr>
                          <m:sty m:val="p"/>
                        </m:rPr>
                        <w:rPr>
                          <w:rFonts w:ascii="Cambria Math" w:hAnsi="Cambria Math"/>
                        </w:rPr>
                        <m:t>1</m:t>
                      </m:r>
                    </m:e>
                  </m:d>
                </m:e>
              </m:nary>
              <m:r>
                <w:rPr>
                  <w:rFonts w:ascii="Cambria Math" w:hAnsi="Cambria Math"/>
                </w:rPr>
                <m:t>=</m:t>
              </m:r>
            </m:e>
          </m:nary>
          <m:nary>
            <m:naryPr>
              <m:chr m:val="∑"/>
              <m:grow m:val="1"/>
              <m:ctrlPr>
                <w:rPr>
                  <w:rFonts w:ascii="Cambria Math" w:hAnsi="Cambria Math"/>
                </w:rPr>
              </m:ctrlPr>
            </m:naryPr>
            <m:sub>
              <m:r>
                <w:rPr>
                  <w:rFonts w:ascii="Cambria Math" w:eastAsia="Cambria Math" w:hAnsi="Cambria Math" w:cs="Cambria Math"/>
                </w:rPr>
                <m:t>i=0</m:t>
              </m:r>
            </m:sub>
            <m:sup>
              <m:r>
                <w:rPr>
                  <w:rFonts w:ascii="Cambria Math" w:eastAsia="Cambria Math" w:hAnsi="Cambria Math" w:cs="Cambria Math"/>
                </w:rPr>
                <m:t>n-1</m:t>
              </m:r>
            </m:sup>
            <m:e>
              <m:d>
                <m:dPr>
                  <m:ctrlPr>
                    <w:rPr>
                      <w:rFonts w:ascii="Cambria Math" w:hAnsi="Cambria Math"/>
                    </w:rPr>
                  </m:ctrlPr>
                </m:dPr>
                <m:e>
                  <m:d>
                    <m:dPr>
                      <m:ctrlPr>
                        <w:rPr>
                          <w:rFonts w:ascii="Cambria Math" w:hAnsi="Cambria Math"/>
                        </w:rPr>
                      </m:ctrlPr>
                    </m:dPr>
                    <m:e>
                      <m:r>
                        <m:rPr>
                          <m:sty m:val="p"/>
                        </m:rPr>
                        <w:rPr>
                          <w:rFonts w:ascii="Cambria Math" w:hAnsi="Cambria Math"/>
                        </w:rPr>
                        <m:t>n-1</m:t>
                      </m:r>
                    </m:e>
                  </m:d>
                  <m:r>
                    <m:rPr>
                      <m:sty m:val="p"/>
                    </m:rPr>
                    <w:rPr>
                      <w:rFonts w:ascii="Cambria Math" w:hAnsi="Cambria Math"/>
                    </w:rPr>
                    <m:t>-0+1</m:t>
                  </m:r>
                </m:e>
              </m:d>
              <m:r>
                <w:rPr>
                  <w:rFonts w:ascii="Cambria Math" w:hAnsi="Cambria Math"/>
                </w:rPr>
                <m:t>=</m:t>
              </m:r>
              <m:nary>
                <m:naryPr>
                  <m:chr m:val="∑"/>
                  <m:grow m:val="1"/>
                  <m:ctrlPr>
                    <w:rPr>
                      <w:rFonts w:ascii="Cambria Math" w:hAnsi="Cambria Math"/>
                    </w:rPr>
                  </m:ctrlPr>
                </m:naryPr>
                <m:sub>
                  <m:r>
                    <w:rPr>
                      <w:rFonts w:ascii="Cambria Math" w:eastAsia="Cambria Math" w:hAnsi="Cambria Math" w:cs="Cambria Math"/>
                    </w:rPr>
                    <m:t>i=0</m:t>
                  </m:r>
                </m:sub>
                <m:sup>
                  <m:r>
                    <w:rPr>
                      <w:rFonts w:ascii="Cambria Math" w:eastAsia="Cambria Math" w:hAnsi="Cambria Math" w:cs="Cambria Math"/>
                    </w:rPr>
                    <m:t>n-1</m:t>
                  </m:r>
                </m:sup>
                <m:e>
                  <m:r>
                    <m:rPr>
                      <m:sty m:val="p"/>
                    </m:rPr>
                    <w:rPr>
                      <w:rFonts w:ascii="Cambria Math" w:hAnsi="Cambria Math"/>
                    </w:rPr>
                    <m:t xml:space="preserve">n= </m:t>
                  </m:r>
                  <m:nary>
                    <m:naryPr>
                      <m:chr m:val="∑"/>
                      <m:grow m:val="1"/>
                      <m:ctrlPr>
                        <w:rPr>
                          <w:rFonts w:ascii="Cambria Math" w:hAnsi="Cambria Math"/>
                        </w:rPr>
                      </m:ctrlPr>
                    </m:naryPr>
                    <m:sub>
                      <m:r>
                        <w:rPr>
                          <w:rFonts w:ascii="Cambria Math" w:eastAsia="Cambria Math" w:hAnsi="Cambria Math" w:cs="Cambria Math"/>
                        </w:rPr>
                        <m:t>i=0</m:t>
                      </m:r>
                    </m:sub>
                    <m:sup>
                      <m:r>
                        <w:rPr>
                          <w:rFonts w:ascii="Cambria Math" w:eastAsia="Cambria Math" w:hAnsi="Cambria Math" w:cs="Cambria Math"/>
                        </w:rPr>
                        <m:t>n-1</m:t>
                      </m:r>
                    </m:sup>
                    <m:e>
                      <m:r>
                        <w:rPr>
                          <w:rFonts w:ascii="Cambria Math" w:hAnsi="Cambria Math"/>
                        </w:rPr>
                        <m:t>n*n= n^2</m:t>
                      </m:r>
                    </m:e>
                  </m:nary>
                </m:e>
              </m:nary>
              <m:r>
                <w:rPr>
                  <w:rFonts w:ascii="Cambria Math" w:hAnsi="Cambria Math"/>
                </w:rPr>
                <m:t xml:space="preserve"> </m:t>
              </m:r>
            </m:e>
          </m:nary>
        </m:oMath>
      </m:oMathPara>
    </w:p>
    <w:p w14:paraId="54EA586E" w14:textId="0201A548" w:rsidR="001617FE" w:rsidRDefault="000645C2" w:rsidP="00D40E5B">
      <w:pPr>
        <w:ind w:firstLine="0"/>
      </w:pPr>
      <w:r>
        <w:t xml:space="preserve">This shows that for the original algorithm of filling an array of n </w:t>
      </w:r>
      <w:r w:rsidR="00A30985">
        <w:t xml:space="preserve">unique </w:t>
      </w:r>
      <w:r>
        <w:t xml:space="preserve">integers </w:t>
      </w:r>
      <w:r w:rsidR="00A30985">
        <w:t>is O(n</w:t>
      </w:r>
      <w:r w:rsidR="00A30985" w:rsidRPr="00336F98">
        <w:rPr>
          <w:vertAlign w:val="superscript"/>
        </w:rPr>
        <w:t>2</w:t>
      </w:r>
      <w:r w:rsidR="00A30985">
        <w:t>).</w:t>
      </w:r>
      <w:r w:rsidR="00336F98">
        <w:t xml:space="preserve"> </w:t>
      </w:r>
      <w:r w:rsidR="006F7636">
        <w:t>This matches up with the theoretical efficiency of O(n</w:t>
      </w:r>
      <w:r w:rsidR="006F7636" w:rsidRPr="006F7636">
        <w:rPr>
          <w:vertAlign w:val="superscript"/>
        </w:rPr>
        <w:t>2</w:t>
      </w:r>
      <w:r w:rsidR="006F7636">
        <w:t>) due to the two nested while loops. So, the theoretical and empirical efficiencies are O(n</w:t>
      </w:r>
      <w:r w:rsidR="006F7636" w:rsidRPr="006F7636">
        <w:rPr>
          <w:vertAlign w:val="superscript"/>
        </w:rPr>
        <w:t>2</w:t>
      </w:r>
      <w:r w:rsidR="006F7636">
        <w:t>)</w:t>
      </w:r>
      <w:r w:rsidR="00804FA7">
        <w:t>.</w:t>
      </w:r>
    </w:p>
    <w:p w14:paraId="142E6DE3" w14:textId="6A415FE8" w:rsidR="00804FA7" w:rsidRDefault="00804FA7" w:rsidP="00D40E5B">
      <w:pPr>
        <w:ind w:firstLine="0"/>
      </w:pPr>
      <w:r>
        <w:tab/>
      </w:r>
      <w:r w:rsidR="000E3A05">
        <w:t xml:space="preserve">The first sort algorithm is the merge sort algorithm. </w:t>
      </w:r>
      <w:r w:rsidR="00E2142B">
        <w:t xml:space="preserve">This algorithm separates the array into a left </w:t>
      </w:r>
      <w:r w:rsidR="000E0D3E">
        <w:t xml:space="preserve">side and a right side and continuously </w:t>
      </w:r>
      <w:r w:rsidR="00F1032B">
        <w:t xml:space="preserve">separates them until the entire array has been separated into subarrays. They are then sorted in the subarrays and </w:t>
      </w:r>
      <w:r w:rsidR="00E4791D">
        <w:t>the subarrays and merged together and sorted until finally it is merged back into one array and the elements are all sorted.</w:t>
      </w:r>
      <w:r w:rsidR="000E0D3E">
        <w:t xml:space="preserve"> </w:t>
      </w:r>
    </w:p>
    <w:p w14:paraId="69092564" w14:textId="565A3B45" w:rsidR="003B4A23" w:rsidRDefault="003B4A23" w:rsidP="00D40E5B">
      <w:pPr>
        <w:ind w:firstLine="0"/>
      </w:pPr>
      <w:r>
        <w:tab/>
        <w:t xml:space="preserve">For this algorithm, there are two </w:t>
      </w:r>
      <w:r w:rsidR="00E34A0C">
        <w:t>for loops and three while loop</w:t>
      </w:r>
      <w:r w:rsidR="00ED5101">
        <w:t>. None of the loops are nested, so they each cycle through when the conditions are met</w:t>
      </w:r>
      <w:r w:rsidR="002225FA">
        <w:t xml:space="preserve">, meaning there is a possibility that some loops will not be executed. </w:t>
      </w:r>
      <w:r w:rsidR="00952C90">
        <w:t>The Master Theorem is used in order to find the efficiency for this algorithm through the following:</w:t>
      </w:r>
    </w:p>
    <w:p w14:paraId="5EA0A539" w14:textId="39966525" w:rsidR="00952C90" w:rsidRDefault="00952C90" w:rsidP="005837FE">
      <w:r>
        <w:lastRenderedPageBreak/>
        <w:t xml:space="preserve">T(n) = </w:t>
      </w:r>
      <w:r w:rsidR="00F37EB1">
        <w:t>aT(n/b) + O(n</w:t>
      </w:r>
      <w:r w:rsidR="00F37EB1" w:rsidRPr="00F37EB1">
        <w:rPr>
          <w:vertAlign w:val="superscript"/>
        </w:rPr>
        <w:t>d</w:t>
      </w:r>
      <w:r w:rsidR="00F37EB1">
        <w:t>)</w:t>
      </w:r>
      <w:r w:rsidR="00750E99">
        <w:t xml:space="preserve"> if a &gt; 0, b &gt; 1, and d &gt;= 0</w:t>
      </w:r>
    </w:p>
    <w:p w14:paraId="11B57E90" w14:textId="0975CC71" w:rsidR="009A7A9E" w:rsidRDefault="00750E99" w:rsidP="005837FE">
      <w:r>
        <w:t xml:space="preserve">If a = 2, </w:t>
      </w:r>
      <w:r w:rsidR="009A7A9E">
        <w:t xml:space="preserve">b = 2, and d = 1 because </w:t>
      </w:r>
      <w:r w:rsidR="005F1C4B">
        <w:t xml:space="preserve">the code splits the array into halves </w:t>
      </w:r>
      <w:r w:rsidR="005837FE">
        <w:t>and each is O(n)</w:t>
      </w:r>
    </w:p>
    <w:p w14:paraId="0730B829" w14:textId="0A24F9F3" w:rsidR="005837FE" w:rsidRDefault="005837FE" w:rsidP="005837FE">
      <w:r>
        <w:t>T(n) = 2T(n/2) + O(n)</w:t>
      </w:r>
    </w:p>
    <w:p w14:paraId="47958CC2" w14:textId="5CDFF1B1" w:rsidR="005837FE" w:rsidRDefault="00F35087" w:rsidP="005837FE">
      <w:r>
        <w:t>T(n) = O(n</w:t>
      </w:r>
      <w:r w:rsidRPr="00F35087">
        <w:rPr>
          <w:vertAlign w:val="superscript"/>
        </w:rPr>
        <w:t xml:space="preserve">d </w:t>
      </w:r>
      <w:r>
        <w:t>* log n)</w:t>
      </w:r>
    </w:p>
    <w:p w14:paraId="436CF1F1" w14:textId="558B66B7" w:rsidR="00F35087" w:rsidRDefault="00F35087" w:rsidP="005837FE">
      <w:r>
        <w:t>T(n) = O(n log n)</w:t>
      </w:r>
    </w:p>
    <w:p w14:paraId="48AFF0E8" w14:textId="1BA2A419" w:rsidR="005837FE" w:rsidRDefault="00FE2E2B" w:rsidP="005837FE">
      <w:pPr>
        <w:ind w:firstLine="0"/>
      </w:pPr>
      <w:r>
        <w:t xml:space="preserve">For merge </w:t>
      </w:r>
      <w:r w:rsidR="00D43EFA">
        <w:t xml:space="preserve">sort, the best, worst, and average efficiency is O(n log n). </w:t>
      </w:r>
      <w:r w:rsidR="000E6E61">
        <w:t xml:space="preserve">This is because no matter what, the algorithm has to loop through the array but also divides it in half </w:t>
      </w:r>
      <w:r w:rsidR="00B8175D">
        <w:t xml:space="preserve">each time to sort. This </w:t>
      </w:r>
      <w:r w:rsidR="00AA3F54">
        <w:t xml:space="preserve">algorithm </w:t>
      </w:r>
      <w:r w:rsidR="00B8175D">
        <w:t xml:space="preserve">is </w:t>
      </w:r>
      <w:r w:rsidR="005F0387">
        <w:t xml:space="preserve">extremely efficient </w:t>
      </w:r>
      <w:r w:rsidR="004E45DB">
        <w:t xml:space="preserve">with the average runtime being </w:t>
      </w:r>
      <w:r w:rsidR="000E18D4">
        <w:t>O(n log n). No CPU or wall time was collected</w:t>
      </w:r>
      <w:r w:rsidR="008D1F96">
        <w:t xml:space="preserve">. </w:t>
      </w:r>
      <w:r w:rsidR="00AE09EA">
        <w:t xml:space="preserve">As n grows larger, </w:t>
      </w:r>
      <w:r w:rsidR="00A64B21">
        <w:t xml:space="preserve">it takes longer for the algorithm to execute so CPU and wall time are obvious to </w:t>
      </w:r>
      <w:r w:rsidR="00A545C6">
        <w:t>the user.</w:t>
      </w:r>
      <w:r w:rsidR="002C243F">
        <w:t xml:space="preserve"> Both the theoretical and empirical efficiencies are O(n log n)</w:t>
      </w:r>
      <w:r w:rsidR="001360DD">
        <w:t xml:space="preserve"> for the merge sort algorithm.</w:t>
      </w:r>
    </w:p>
    <w:p w14:paraId="497E1060" w14:textId="06623E8F" w:rsidR="001360DD" w:rsidRDefault="001360DD" w:rsidP="005837FE">
      <w:pPr>
        <w:ind w:firstLine="0"/>
      </w:pPr>
      <w:r>
        <w:tab/>
      </w:r>
      <w:r w:rsidR="009755DE">
        <w:t xml:space="preserve">The second sort algorithm is the insertion sort algorithm. This algorithm compares two numbers in the array and swaps them </w:t>
      </w:r>
      <w:r w:rsidR="004325DE">
        <w:t xml:space="preserve">if the second element is smaller than the first. It then continues with the second and third elements, all the way to </w:t>
      </w:r>
      <w:r w:rsidR="00634FB3">
        <w:t>the n-</w:t>
      </w:r>
      <w:r w:rsidR="00F86AE2">
        <w:t>2</w:t>
      </w:r>
      <w:r w:rsidR="00634FB3">
        <w:t xml:space="preserve"> and n</w:t>
      </w:r>
      <w:r w:rsidR="00F86AE2">
        <w:t>-1</w:t>
      </w:r>
      <w:r w:rsidR="00634FB3">
        <w:t xml:space="preserve"> elements. This is the first pass through the array, and the algorithm will continue to repeat these steps until </w:t>
      </w:r>
      <w:r w:rsidR="005F1576">
        <w:t xml:space="preserve">there is a pass through the array where no elements need to be swapped. </w:t>
      </w:r>
    </w:p>
    <w:p w14:paraId="0AFF19AF" w14:textId="4F7F7B7F" w:rsidR="005F1576" w:rsidRDefault="005F1576" w:rsidP="005837FE">
      <w:pPr>
        <w:ind w:firstLine="0"/>
      </w:pPr>
      <w:r>
        <w:tab/>
        <w:t xml:space="preserve">For this algorithm, there </w:t>
      </w:r>
      <w:r w:rsidR="00EA46A7">
        <w:t xml:space="preserve">is 1 for loop and 1 while loop as well as basic comparison operations to swap and sort the elements. </w:t>
      </w:r>
      <w:r w:rsidR="00133ADF">
        <w:t xml:space="preserve">The best case efficiency would be </w:t>
      </w:r>
      <w:r w:rsidR="00C25D34">
        <w:t xml:space="preserve">O(n) and that would mean that the array is already sorted. </w:t>
      </w:r>
      <w:r w:rsidR="00342A23">
        <w:t>This means that the formula would be:</w:t>
      </w:r>
    </w:p>
    <w:p w14:paraId="01664241" w14:textId="16238F88" w:rsidR="00342A23" w:rsidRPr="00D56CF4" w:rsidRDefault="00DC0C87" w:rsidP="00342A23">
      <w:pPr>
        <w:ind w:firstLine="0"/>
      </w:pPr>
      <m:oMathPara>
        <m:oMathParaPr>
          <m:jc m:val="center"/>
        </m:oMathParaPr>
        <m:oMath>
          <m:nary>
            <m:naryPr>
              <m:chr m:val="∑"/>
              <m:grow m:val="1"/>
              <m:ctrlPr>
                <w:rPr>
                  <w:rFonts w:ascii="Cambria Math" w:hAnsi="Cambria Math"/>
                </w:rPr>
              </m:ctrlPr>
            </m:naryPr>
            <m:sub>
              <m:r>
                <w:rPr>
                  <w:rFonts w:ascii="Cambria Math" w:eastAsia="Cambria Math" w:hAnsi="Cambria Math" w:cs="Cambria Math"/>
                </w:rPr>
                <m:t>i=0</m:t>
              </m:r>
            </m:sub>
            <m:sup>
              <m:r>
                <w:rPr>
                  <w:rFonts w:ascii="Cambria Math" w:eastAsia="Cambria Math" w:hAnsi="Cambria Math" w:cs="Cambria Math"/>
                </w:rPr>
                <m:t>n-1</m:t>
              </m:r>
            </m:sup>
            <m:e>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n-1</m:t>
                      </m:r>
                    </m:e>
                  </m:d>
                  <m:r>
                    <w:rPr>
                      <w:rFonts w:ascii="Cambria Math" w:hAnsi="Cambria Math"/>
                    </w:rPr>
                    <m:t>-0+1</m:t>
                  </m:r>
                </m:e>
              </m:d>
              <m:r>
                <w:rPr>
                  <w:rFonts w:ascii="Cambria Math" w:hAnsi="Cambria Math"/>
                </w:rPr>
                <m:t>=n</m:t>
              </m:r>
            </m:e>
          </m:nary>
        </m:oMath>
      </m:oMathPara>
    </w:p>
    <w:p w14:paraId="17EEAFB7" w14:textId="77E08215" w:rsidR="00342A23" w:rsidRDefault="00DA52E4" w:rsidP="005837FE">
      <w:pPr>
        <w:ind w:firstLine="0"/>
      </w:pPr>
      <w:r>
        <w:t>The worst case would be O(n</w:t>
      </w:r>
      <w:r w:rsidRPr="00DA52E4">
        <w:rPr>
          <w:vertAlign w:val="superscript"/>
        </w:rPr>
        <w:t>2</w:t>
      </w:r>
      <w:r>
        <w:t xml:space="preserve">) because </w:t>
      </w:r>
      <w:r w:rsidR="00AA67BE">
        <w:t xml:space="preserve">every element in the array would need to be compared and swapped, meaning </w:t>
      </w:r>
      <w:r w:rsidR="007C6F63">
        <w:t xml:space="preserve">both loops will </w:t>
      </w:r>
      <w:r w:rsidR="00441F74">
        <w:t>be iterated</w:t>
      </w:r>
      <w:r w:rsidR="007C6F63">
        <w:t xml:space="preserve"> through the n integers n times</w:t>
      </w:r>
      <w:r w:rsidR="00441F74">
        <w:t xml:space="preserve">, or n * n. </w:t>
      </w:r>
      <w:r w:rsidR="00EF1A97">
        <w:t xml:space="preserve">The </w:t>
      </w:r>
      <w:r w:rsidR="00433DA4">
        <w:t xml:space="preserve">greatest exponent is n^2 meaning its efficiency is O(n2). </w:t>
      </w:r>
      <w:r w:rsidR="00441F74">
        <w:t>This means that the formula would be:</w:t>
      </w:r>
    </w:p>
    <w:p w14:paraId="3B49B10F" w14:textId="0E670FE0" w:rsidR="00441F74" w:rsidRPr="00EF1A97" w:rsidRDefault="00DC0C87" w:rsidP="00441F74">
      <w:pPr>
        <w:ind w:firstLine="0"/>
      </w:pPr>
      <m:oMathPara>
        <m:oMathParaPr>
          <m:jc m:val="center"/>
        </m:oMathParaPr>
        <m:oMath>
          <m:nary>
            <m:naryPr>
              <m:chr m:val="∑"/>
              <m:grow m:val="1"/>
              <m:ctrlPr>
                <w:rPr>
                  <w:rFonts w:ascii="Cambria Math" w:hAnsi="Cambria Math"/>
                </w:rPr>
              </m:ctrlPr>
            </m:naryPr>
            <m:sub>
              <m:r>
                <w:rPr>
                  <w:rFonts w:ascii="Cambria Math" w:eastAsia="Cambria Math" w:hAnsi="Cambria Math" w:cs="Cambria Math"/>
                </w:rPr>
                <m:t>i=0</m:t>
              </m:r>
            </m:sub>
            <m:sup>
              <m:r>
                <w:rPr>
                  <w:rFonts w:ascii="Cambria Math" w:eastAsia="Cambria Math" w:hAnsi="Cambria Math" w:cs="Cambria Math"/>
                </w:rPr>
                <m:t>n-1</m:t>
              </m:r>
            </m:sup>
            <m:e>
              <m:r>
                <w:rPr>
                  <w:rFonts w:ascii="Cambria Math" w:hAnsi="Cambria Math"/>
                </w:rPr>
                <m:t>i=0+1+2+…+</m:t>
              </m:r>
              <m:d>
                <m:dPr>
                  <m:ctrlPr>
                    <w:rPr>
                      <w:rFonts w:ascii="Cambria Math" w:hAnsi="Cambria Math"/>
                      <w:i/>
                    </w:rPr>
                  </m:ctrlPr>
                </m:dPr>
                <m:e>
                  <m:r>
                    <w:rPr>
                      <w:rFonts w:ascii="Cambria Math" w:hAnsi="Cambria Math"/>
                    </w:rPr>
                    <m:t>n-1</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*n</m:t>
                  </m:r>
                </m:num>
                <m:den>
                  <m:r>
                    <w:rPr>
                      <w:rFonts w:ascii="Cambria Math" w:hAnsi="Cambria Math"/>
                    </w:rPr>
                    <m:t>2</m:t>
                  </m:r>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num>
            <m:den>
              <m:r>
                <w:rPr>
                  <w:rFonts w:ascii="Cambria Math" w:hAnsi="Cambria Math"/>
                </w:rPr>
                <m:t>2</m:t>
              </m:r>
            </m:den>
          </m:f>
        </m:oMath>
      </m:oMathPara>
    </w:p>
    <w:p w14:paraId="762F751B" w14:textId="59707376" w:rsidR="00441F74" w:rsidRDefault="00433DA4" w:rsidP="005837FE">
      <w:pPr>
        <w:ind w:firstLine="0"/>
      </w:pPr>
      <w:r>
        <w:t>Finally, the average case would be O(n</w:t>
      </w:r>
      <w:r w:rsidRPr="00433DA4">
        <w:rPr>
          <w:vertAlign w:val="superscript"/>
        </w:rPr>
        <w:t>2</w:t>
      </w:r>
      <w:r>
        <w:t xml:space="preserve">) because although some </w:t>
      </w:r>
      <w:r w:rsidR="00B13647">
        <w:t>elements might not need to be swapped, both loops are being iterated through n times, so n * n.</w:t>
      </w:r>
      <w:r w:rsidR="00471F5A">
        <w:t xml:space="preserve"> The formula would be the same as the worst case:</w:t>
      </w:r>
    </w:p>
    <w:p w14:paraId="099D990C" w14:textId="77777777" w:rsidR="00471F5A" w:rsidRPr="00EF1A97" w:rsidRDefault="00DC0C87" w:rsidP="00471F5A">
      <w:pPr>
        <w:ind w:firstLine="0"/>
      </w:pPr>
      <m:oMathPara>
        <m:oMathParaPr>
          <m:jc m:val="center"/>
        </m:oMathParaPr>
        <m:oMath>
          <m:nary>
            <m:naryPr>
              <m:chr m:val="∑"/>
              <m:grow m:val="1"/>
              <m:ctrlPr>
                <w:rPr>
                  <w:rFonts w:ascii="Cambria Math" w:hAnsi="Cambria Math"/>
                </w:rPr>
              </m:ctrlPr>
            </m:naryPr>
            <m:sub>
              <m:r>
                <w:rPr>
                  <w:rFonts w:ascii="Cambria Math" w:eastAsia="Cambria Math" w:hAnsi="Cambria Math" w:cs="Cambria Math"/>
                </w:rPr>
                <m:t>i=0</m:t>
              </m:r>
            </m:sub>
            <m:sup>
              <m:r>
                <w:rPr>
                  <w:rFonts w:ascii="Cambria Math" w:eastAsia="Cambria Math" w:hAnsi="Cambria Math" w:cs="Cambria Math"/>
                </w:rPr>
                <m:t>n-1</m:t>
              </m:r>
            </m:sup>
            <m:e>
              <m:r>
                <w:rPr>
                  <w:rFonts w:ascii="Cambria Math" w:hAnsi="Cambria Math"/>
                </w:rPr>
                <m:t>i=0+1+2+…+</m:t>
              </m:r>
              <m:d>
                <m:dPr>
                  <m:ctrlPr>
                    <w:rPr>
                      <w:rFonts w:ascii="Cambria Math" w:hAnsi="Cambria Math"/>
                      <w:i/>
                    </w:rPr>
                  </m:ctrlPr>
                </m:dPr>
                <m:e>
                  <m:r>
                    <w:rPr>
                      <w:rFonts w:ascii="Cambria Math" w:hAnsi="Cambria Math"/>
                    </w:rPr>
                    <m:t>n-1</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*n</m:t>
                  </m:r>
                </m:num>
                <m:den>
                  <m:r>
                    <w:rPr>
                      <w:rFonts w:ascii="Cambria Math" w:hAnsi="Cambria Math"/>
                    </w:rPr>
                    <m:t>2</m:t>
                  </m:r>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num>
            <m:den>
              <m:r>
                <w:rPr>
                  <w:rFonts w:ascii="Cambria Math" w:hAnsi="Cambria Math"/>
                </w:rPr>
                <m:t>2</m:t>
              </m:r>
            </m:den>
          </m:f>
        </m:oMath>
      </m:oMathPara>
    </w:p>
    <w:p w14:paraId="4A0A564D" w14:textId="42985498" w:rsidR="00471F5A" w:rsidRDefault="00471F5A" w:rsidP="005837FE">
      <w:pPr>
        <w:ind w:firstLine="0"/>
      </w:pPr>
      <w:r>
        <w:t xml:space="preserve">Insertion sort has </w:t>
      </w:r>
      <w:r w:rsidR="007C7F24">
        <w:t>some differences in the</w:t>
      </w:r>
      <w:r w:rsidR="00084ED7">
        <w:t xml:space="preserve"> theoretical and empirical efficiencies</w:t>
      </w:r>
      <w:r w:rsidR="007C7F24">
        <w:t>. By looking at the code, it looks as if the efficiency is O(n</w:t>
      </w:r>
      <w:r w:rsidR="007C7F24" w:rsidRPr="007C7F24">
        <w:rPr>
          <w:vertAlign w:val="superscript"/>
        </w:rPr>
        <w:t>2</w:t>
      </w:r>
      <w:r w:rsidR="007C7F24">
        <w:t xml:space="preserve">). While this is the case for the average and worst cases, the best case is actually O(n) because if every </w:t>
      </w:r>
      <w:r w:rsidR="00DD4911">
        <w:t>element in the array is already in order, then the second loop will not be iterated through because no swapping needs to be done. Therefore, the best case has different theoretical and empirical efficiencies of O(n) and O(n</w:t>
      </w:r>
      <w:r w:rsidR="00DD4911" w:rsidRPr="00DD4911">
        <w:rPr>
          <w:vertAlign w:val="superscript"/>
        </w:rPr>
        <w:t>2</w:t>
      </w:r>
      <w:r w:rsidR="00DD4911">
        <w:t>).</w:t>
      </w:r>
    </w:p>
    <w:p w14:paraId="68F2208F" w14:textId="1FE86A5C" w:rsidR="0048731C" w:rsidRPr="008A6FDF" w:rsidRDefault="0048731C" w:rsidP="005837FE">
      <w:pPr>
        <w:ind w:firstLine="0"/>
      </w:pPr>
      <w:r>
        <w:tab/>
        <w:t xml:space="preserve">Overall, merge sort is a more efficient sorting algorithm than insertion sort. </w:t>
      </w:r>
      <w:r w:rsidR="00BA500E">
        <w:t xml:space="preserve">While in the best case insertion sort is O(n), it is very rarely that an array will already be sorted. Therefore, it is not likely that the best case will happen frequently. </w:t>
      </w:r>
      <w:r w:rsidR="00E60733">
        <w:t>This means that merge sort is much more efficient since O(n log n) is quicker and more efficient than insertion sort’s efficiency of O(n</w:t>
      </w:r>
      <w:r w:rsidR="00E60733" w:rsidRPr="00E60733">
        <w:rPr>
          <w:vertAlign w:val="superscript"/>
        </w:rPr>
        <w:t>2</w:t>
      </w:r>
      <w:r w:rsidR="00E60733">
        <w:t>).</w:t>
      </w:r>
      <w:r w:rsidR="00E41DC0">
        <w:t xml:space="preserve"> This is because as n gets larger and larger, it takes more CPU and wall time for insertion sort to execute than merge sort. Merge sort is a more efficient approach to solving a </w:t>
      </w:r>
      <w:r w:rsidR="00AE2085">
        <w:t xml:space="preserve">large </w:t>
      </w:r>
      <w:r w:rsidR="00E41DC0">
        <w:t xml:space="preserve">problem </w:t>
      </w:r>
      <w:r w:rsidR="00AE2085">
        <w:t>as n grows larger and larger.</w:t>
      </w:r>
    </w:p>
    <w:sectPr w:rsidR="0048731C" w:rsidRPr="008A6FDF" w:rsidSect="0066051A">
      <w:headerReference w:type="even" r:id="rId9"/>
      <w:headerReference w:type="default" r:id="rId10"/>
      <w:head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E2A1F8" w14:textId="77777777" w:rsidR="00DC0C87" w:rsidRDefault="00DC0C87">
      <w:pPr>
        <w:spacing w:line="240" w:lineRule="auto"/>
      </w:pPr>
      <w:r>
        <w:separator/>
      </w:r>
    </w:p>
  </w:endnote>
  <w:endnote w:type="continuationSeparator" w:id="0">
    <w:p w14:paraId="14AF4198" w14:textId="77777777" w:rsidR="00DC0C87" w:rsidRDefault="00DC0C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C703A7" w14:textId="77777777" w:rsidR="00DC0C87" w:rsidRDefault="00DC0C87">
      <w:pPr>
        <w:spacing w:line="240" w:lineRule="auto"/>
      </w:pPr>
      <w:r>
        <w:separator/>
      </w:r>
    </w:p>
  </w:footnote>
  <w:footnote w:type="continuationSeparator" w:id="0">
    <w:p w14:paraId="7A899D29" w14:textId="77777777" w:rsidR="00DC0C87" w:rsidRDefault="00DC0C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05733266"/>
      <w:docPartObj>
        <w:docPartGallery w:val="Page Numbers (Top of Page)"/>
        <w:docPartUnique/>
      </w:docPartObj>
    </w:sdtPr>
    <w:sdtContent>
      <w:p w14:paraId="20D8CDAF" w14:textId="0C2C4FD0" w:rsidR="0066051A" w:rsidRDefault="0066051A" w:rsidP="00FD0D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0D5D0A" w14:textId="77777777" w:rsidR="0066051A" w:rsidRDefault="0066051A" w:rsidP="0066051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27375929"/>
      <w:docPartObj>
        <w:docPartGallery w:val="Page Numbers (Top of Page)"/>
        <w:docPartUnique/>
      </w:docPartObj>
    </w:sdtPr>
    <w:sdtContent>
      <w:p w14:paraId="4E6EADB1" w14:textId="612A2C6F" w:rsidR="0066051A" w:rsidRDefault="0066051A" w:rsidP="00FD0D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4852214E" w14:textId="003FBE43" w:rsidR="00E16405" w:rsidRDefault="00DC0C87" w:rsidP="0066051A">
    <w:pPr>
      <w:pStyle w:val="Header"/>
      <w:ind w:right="360"/>
    </w:pPr>
    <w:sdt>
      <w:sdtPr>
        <w:id w:val="1568531701"/>
        <w:placeholder>
          <w:docPart w:val="60506D8227F6894B8F112D7D8BEF01FA"/>
        </w:placeholder>
        <w:dataBinding w:prefixMappings="xmlns:ns0='http://schemas.microsoft.com/office/2006/coverPageProps' " w:xpath="/ns0:CoverPageProperties[1]/ns0:Abstract[1]" w:storeItemID="{55AF091B-3C7A-41E3-B477-F2FDAA23CFDA}"/>
        <w15:appearance w15:val="hidden"/>
        <w:text/>
      </w:sdtPr>
      <w:sdtEndPr/>
      <w:sdtContent>
        <w:r w:rsidR="003B6417">
          <w:t>Hardin</w:t>
        </w:r>
      </w:sdtContent>
    </w:sdt>
    <w:r w:rsidR="00AE2085">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B1800" w14:textId="2872C936" w:rsidR="00C160D4" w:rsidRDefault="00DC0C87" w:rsidP="00C160D4">
    <w:pPr>
      <w:pStyle w:val="Header"/>
    </w:pPr>
    <w:sdt>
      <w:sdtPr>
        <w:id w:val="-348181431"/>
        <w:placeholder>
          <w:docPart w:val="F75ED7DB8EB8D948BA832785F400E3A4"/>
        </w:placeholder>
        <w:dataBinding w:prefixMappings="xmlns:ns0='http://schemas.microsoft.com/office/2006/coverPageProps' " w:xpath="/ns0:CoverPageProperties[1]/ns0:Abstract[1]" w:storeItemID="{55AF091B-3C7A-41E3-B477-F2FDAA23CFDA}"/>
        <w15:appearance w15:val="hidden"/>
        <w:text/>
      </w:sdtPr>
      <w:sdtEndPr/>
      <w:sdtContent>
        <w:r w:rsidR="003B6417">
          <w:t>Hardin</w:t>
        </w:r>
      </w:sdtContent>
    </w:sdt>
    <w:r w:rsidR="00AE2085">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417"/>
    <w:rsid w:val="00044884"/>
    <w:rsid w:val="000645C2"/>
    <w:rsid w:val="00073661"/>
    <w:rsid w:val="00084ED7"/>
    <w:rsid w:val="000E0D3E"/>
    <w:rsid w:val="000E18D4"/>
    <w:rsid w:val="000E3A05"/>
    <w:rsid w:val="000E6E61"/>
    <w:rsid w:val="000E7C11"/>
    <w:rsid w:val="001122D7"/>
    <w:rsid w:val="00133ADF"/>
    <w:rsid w:val="001360DD"/>
    <w:rsid w:val="001617FE"/>
    <w:rsid w:val="001E2D0D"/>
    <w:rsid w:val="001F48A0"/>
    <w:rsid w:val="002225FA"/>
    <w:rsid w:val="002228F2"/>
    <w:rsid w:val="00231C2F"/>
    <w:rsid w:val="00286AA0"/>
    <w:rsid w:val="002C243F"/>
    <w:rsid w:val="00336F98"/>
    <w:rsid w:val="00342A23"/>
    <w:rsid w:val="00356619"/>
    <w:rsid w:val="00373D93"/>
    <w:rsid w:val="003B4A23"/>
    <w:rsid w:val="003B5AA3"/>
    <w:rsid w:val="003B6417"/>
    <w:rsid w:val="003B7F9D"/>
    <w:rsid w:val="0042074A"/>
    <w:rsid w:val="004325DE"/>
    <w:rsid w:val="00433DA4"/>
    <w:rsid w:val="00441F74"/>
    <w:rsid w:val="0045327B"/>
    <w:rsid w:val="00471F5A"/>
    <w:rsid w:val="0048731C"/>
    <w:rsid w:val="004A6316"/>
    <w:rsid w:val="004E45DB"/>
    <w:rsid w:val="00502FCF"/>
    <w:rsid w:val="00506873"/>
    <w:rsid w:val="005837FE"/>
    <w:rsid w:val="005F0387"/>
    <w:rsid w:val="005F1576"/>
    <w:rsid w:val="005F1C4B"/>
    <w:rsid w:val="00634FB3"/>
    <w:rsid w:val="0066051A"/>
    <w:rsid w:val="00663A1B"/>
    <w:rsid w:val="00680CA2"/>
    <w:rsid w:val="006F7636"/>
    <w:rsid w:val="00750E99"/>
    <w:rsid w:val="007B41DB"/>
    <w:rsid w:val="007C6F63"/>
    <w:rsid w:val="007C7F24"/>
    <w:rsid w:val="00804FA7"/>
    <w:rsid w:val="008A6FDF"/>
    <w:rsid w:val="008B62BB"/>
    <w:rsid w:val="008D1F96"/>
    <w:rsid w:val="008F02CE"/>
    <w:rsid w:val="009257C7"/>
    <w:rsid w:val="0095270A"/>
    <w:rsid w:val="00952C90"/>
    <w:rsid w:val="009755DE"/>
    <w:rsid w:val="009A7A9E"/>
    <w:rsid w:val="009C2B8E"/>
    <w:rsid w:val="00A30985"/>
    <w:rsid w:val="00A545C6"/>
    <w:rsid w:val="00A64B21"/>
    <w:rsid w:val="00A714D9"/>
    <w:rsid w:val="00A76B78"/>
    <w:rsid w:val="00AA3F54"/>
    <w:rsid w:val="00AA521A"/>
    <w:rsid w:val="00AA67BE"/>
    <w:rsid w:val="00AE09EA"/>
    <w:rsid w:val="00AE2085"/>
    <w:rsid w:val="00B13647"/>
    <w:rsid w:val="00B20734"/>
    <w:rsid w:val="00B33C13"/>
    <w:rsid w:val="00B8175D"/>
    <w:rsid w:val="00BA500E"/>
    <w:rsid w:val="00BD4F3B"/>
    <w:rsid w:val="00C160D4"/>
    <w:rsid w:val="00C25D34"/>
    <w:rsid w:val="00CF4D2C"/>
    <w:rsid w:val="00CF703E"/>
    <w:rsid w:val="00D40E5B"/>
    <w:rsid w:val="00D43EFA"/>
    <w:rsid w:val="00D56CF4"/>
    <w:rsid w:val="00DA52E4"/>
    <w:rsid w:val="00DC0C87"/>
    <w:rsid w:val="00DD4911"/>
    <w:rsid w:val="00E16405"/>
    <w:rsid w:val="00E2142B"/>
    <w:rsid w:val="00E34A0C"/>
    <w:rsid w:val="00E406C6"/>
    <w:rsid w:val="00E41DC0"/>
    <w:rsid w:val="00E4791D"/>
    <w:rsid w:val="00E60733"/>
    <w:rsid w:val="00EA46A7"/>
    <w:rsid w:val="00ED5101"/>
    <w:rsid w:val="00EF1A97"/>
    <w:rsid w:val="00F1032B"/>
    <w:rsid w:val="00F35087"/>
    <w:rsid w:val="00F37EB1"/>
    <w:rsid w:val="00F86AE2"/>
    <w:rsid w:val="00FB1B96"/>
    <w:rsid w:val="00FE2E2B"/>
    <w:rsid w:val="00FE7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AD7E4"/>
  <w15:chartTrackingRefBased/>
  <w15:docId w15:val="{CB001E36-0788-164C-9E0C-3774C3B30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link w:val="NoSpacingChar"/>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customStyle="1" w:styleId="NoSpacingChar">
    <w:name w:val="No Spacing Char"/>
    <w:basedOn w:val="DefaultParagraphFont"/>
    <w:link w:val="NoSpacing"/>
    <w:uiPriority w:val="1"/>
    <w:rsid w:val="0095270A"/>
  </w:style>
  <w:style w:type="character" w:styleId="PageNumber">
    <w:name w:val="page number"/>
    <w:basedOn w:val="DefaultParagraphFont"/>
    <w:uiPriority w:val="99"/>
    <w:semiHidden/>
    <w:unhideWhenUsed/>
    <w:rsid w:val="00660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organhardin/Library/Containers/com.microsoft.Word/Data/Library/Application%20Support/Microsoft/Office/16.0/DTS/en-US%7bE15B8282-60AB-C94B-BA2C-CADD77471094%7d/%7b7568C5B1-8609-994D-9C38-DC3C460F9317%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0506D8227F6894B8F112D7D8BEF01FA"/>
        <w:category>
          <w:name w:val="General"/>
          <w:gallery w:val="placeholder"/>
        </w:category>
        <w:types>
          <w:type w:val="bbPlcHdr"/>
        </w:types>
        <w:behaviors>
          <w:behavior w:val="content"/>
        </w:behaviors>
        <w:guid w:val="{EF7132CA-9414-644D-956A-2046076D4CAC}"/>
      </w:docPartPr>
      <w:docPartBody>
        <w:p w:rsidR="00FB7483" w:rsidRDefault="00982BFD">
          <w:pPr>
            <w:pStyle w:val="60506D8227F6894B8F112D7D8BEF01FA"/>
          </w:pPr>
          <w:r>
            <w:t>Row Heading</w:t>
          </w:r>
        </w:p>
      </w:docPartBody>
    </w:docPart>
    <w:docPart>
      <w:docPartPr>
        <w:name w:val="F75ED7DB8EB8D948BA832785F400E3A4"/>
        <w:category>
          <w:name w:val="General"/>
          <w:gallery w:val="placeholder"/>
        </w:category>
        <w:types>
          <w:type w:val="bbPlcHdr"/>
        </w:types>
        <w:behaviors>
          <w:behavior w:val="content"/>
        </w:behaviors>
        <w:guid w:val="{0B82829F-3764-4F4C-ABD5-3A3EBA69131C}"/>
      </w:docPartPr>
      <w:docPartBody>
        <w:p w:rsidR="00FB7483" w:rsidRDefault="00982BFD">
          <w:pPr>
            <w:pStyle w:val="F75ED7DB8EB8D948BA832785F400E3A4"/>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483"/>
    <w:rsid w:val="00185F8E"/>
    <w:rsid w:val="00982BFD"/>
    <w:rsid w:val="00FB7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
    <w:qFormat/>
    <w:rPr>
      <w:i/>
      <w:iCs/>
    </w:rPr>
  </w:style>
  <w:style w:type="paragraph" w:customStyle="1" w:styleId="60506D8227F6894B8F112D7D8BEF01FA">
    <w:name w:val="60506D8227F6894B8F112D7D8BEF01FA"/>
  </w:style>
  <w:style w:type="paragraph" w:customStyle="1" w:styleId="F75ED7DB8EB8D948BA832785F400E3A4">
    <w:name w:val="F75ED7DB8EB8D948BA832785F400E3A4"/>
  </w:style>
  <w:style w:type="paragraph" w:styleId="Bibliography">
    <w:name w:val="Bibliography"/>
    <w:basedOn w:val="Normal"/>
    <w:next w:val="Normal"/>
    <w:uiPriority w:val="37"/>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Hardin</Abstract>
  <CompanyAddress>CS-330 Algorithms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{7568C5B1-8609-994D-9C38-DC3C460F9317}tf10002092.dotx</Template>
  <TotalTime>78</TotalTime>
  <Pages>4</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Dr. Johnson</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 Unique Integers                        and Sorting report</dc:title>
  <dc:subject>This report shows the theoretical and empirical analysis of code that produces n unique integers and sorts them using merge sort and again using insertion sort.</dc:subject>
  <dc:creator>Morgan Hardin</dc:creator>
  <cp:keywords/>
  <dc:description/>
  <cp:lastModifiedBy>Morgan E. Hardin</cp:lastModifiedBy>
  <cp:revision>103</cp:revision>
  <dcterms:created xsi:type="dcterms:W3CDTF">2023-11-02T21:16:00Z</dcterms:created>
  <dcterms:modified xsi:type="dcterms:W3CDTF">2023-11-06T20:23:00Z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